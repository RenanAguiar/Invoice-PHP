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5001"/>
        <w:gridCol w:w="5079"/>
      </w:tblGrid>
      <w:tr w:rsidR="005A6D66" w:rsidRPr="001E3C2E" w14:paraId="04282AA1" w14:textId="77777777" w:rsidTr="00A457F0">
        <w:trPr>
          <w:trHeight w:val="795"/>
        </w:trPr>
        <w:tc>
          <w:tcPr>
            <w:tcW w:w="5412" w:type="dxa"/>
            <w:vMerge w:val="restart"/>
          </w:tcPr>
          <w:sdt>
            <w:sdtPr>
              <w:alias w:val="Company"/>
              <w:tag w:val="Company"/>
              <w:id w:val="260022081"/>
              <w:placeholder>
                <w:docPart w:val="AD13EE2E2917BB4E8D284EB07FEF5EAF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14:paraId="5994C470" w14:textId="4A30762B" w:rsidR="005A6D66" w:rsidRDefault="003D0A62" w:rsidP="00D81510">
                <w:pPr>
                  <w:pStyle w:val="Companyname"/>
                </w:pPr>
                <w:r>
                  <w:t>Renan Aguiar</w:t>
                </w:r>
              </w:p>
            </w:sdtContent>
          </w:sdt>
          <w:p w14:paraId="6E76F5D4" w14:textId="77777777" w:rsidR="003D0A62" w:rsidRDefault="003D0A62" w:rsidP="001E3C2E"/>
          <w:p w14:paraId="4421CBCE" w14:textId="7976A822" w:rsidR="005A6D66" w:rsidRPr="001E3C2E" w:rsidRDefault="003D0A62" w:rsidP="001E3C2E">
            <w:r>
              <w:t>107</w:t>
            </w:r>
            <w:r w:rsidR="0041163C">
              <w:t xml:space="preserve"> - </w:t>
            </w:r>
            <w:r>
              <w:t>6630 Sussex Ave.</w:t>
            </w:r>
          </w:p>
          <w:p w14:paraId="5F9483BD" w14:textId="6C6818F6" w:rsidR="005A6D66" w:rsidRPr="001E3C2E" w:rsidRDefault="003D0A62" w:rsidP="001E3C2E">
            <w:r>
              <w:t>Burnaby, BC, V5H 3C6</w:t>
            </w:r>
          </w:p>
          <w:p w14:paraId="5F8EC4B2" w14:textId="6BA77340" w:rsidR="005A6D66" w:rsidRPr="001E3C2E" w:rsidRDefault="005A6D66" w:rsidP="003D0A62">
            <w:r w:rsidRPr="001E3C2E">
              <w:t xml:space="preserve">Phone </w:t>
            </w:r>
            <w:r w:rsidR="003D0A62">
              <w:t>(604) 445-4485</w:t>
            </w:r>
          </w:p>
        </w:tc>
        <w:tc>
          <w:tcPr>
            <w:tcW w:w="5388" w:type="dxa"/>
          </w:tcPr>
          <w:p w14:paraId="031CD51B" w14:textId="77777777" w:rsidR="005A6D66" w:rsidRDefault="005A6D66" w:rsidP="00E6107D">
            <w:pPr>
              <w:pStyle w:val="Heading1"/>
            </w:pPr>
            <w:r>
              <w:t>INVOICE</w:t>
            </w:r>
          </w:p>
        </w:tc>
      </w:tr>
      <w:tr w:rsidR="005A6D66" w:rsidRPr="001E3C2E" w14:paraId="7310AD65" w14:textId="77777777" w:rsidTr="00A457F0">
        <w:trPr>
          <w:trHeight w:val="795"/>
        </w:trPr>
        <w:tc>
          <w:tcPr>
            <w:tcW w:w="5412" w:type="dxa"/>
            <w:vMerge/>
          </w:tcPr>
          <w:p w14:paraId="13F8105A" w14:textId="77777777" w:rsidR="005A6D66" w:rsidRPr="001E3C2E" w:rsidRDefault="005A6D66" w:rsidP="00D81510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2E97F719" w14:textId="290C4259" w:rsidR="005A6D66" w:rsidRPr="005A6D66" w:rsidRDefault="005A6D66" w:rsidP="005A6D66">
            <w:pPr>
              <w:pStyle w:val="RightAligned"/>
            </w:pPr>
            <w:r w:rsidRPr="005A6D66">
              <w:t>Invoice #</w:t>
            </w:r>
            <w:r w:rsidR="000F01B7">
              <w:rPr>
                <w:rStyle w:val="apple-converted-space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 w:rsidR="000D3139">
              <w:rPr>
                <w:rFonts w:ascii="Arial" w:hAnsi="Arial" w:cs="Arial"/>
                <w:color w:val="222222"/>
                <w:shd w:val="clear" w:color="auto" w:fill="FFFFFF"/>
              </w:rPr>
              <w:t>${invoice_number}</w:t>
            </w:r>
          </w:p>
          <w:p w14:paraId="16EF3D55" w14:textId="107C4DA7" w:rsidR="005A6D66" w:rsidRPr="005A6D66" w:rsidRDefault="005A6D66" w:rsidP="00DE656D">
            <w:pPr>
              <w:pStyle w:val="RightAligned"/>
              <w:rPr>
                <w:b/>
                <w:bCs/>
              </w:rPr>
            </w:pPr>
            <w:r w:rsidRPr="005A6D66">
              <w:t xml:space="preserve">Date: </w:t>
            </w:r>
            <w:sdt>
              <w:sdtPr>
                <w:alias w:val="Date"/>
                <w:tag w:val="Date"/>
                <w:id w:val="260021713"/>
                <w:placeholder>
                  <w:docPart w:val="3CE04190764E6C47ADDF333CD51B0EB5"/>
                </w:placeholder>
                <w:date w:fullDate="2017-07-31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E656D">
                  <w:t>July 31, 2017</w:t>
                </w:r>
              </w:sdtContent>
            </w:sdt>
          </w:p>
        </w:tc>
      </w:tr>
    </w:tbl>
    <w:p w14:paraId="61D8F722" w14:textId="77777777" w:rsidR="0093568C" w:rsidRPr="001E3C2E" w:rsidRDefault="0093568C" w:rsidP="001E3C2E"/>
    <w:tbl>
      <w:tblPr>
        <w:tblW w:w="5000" w:type="pct"/>
        <w:tblLook w:val="0000" w:firstRow="0" w:lastRow="0" w:firstColumn="0" w:lastColumn="0" w:noHBand="0" w:noVBand="0"/>
      </w:tblPr>
      <w:tblGrid>
        <w:gridCol w:w="5080"/>
        <w:gridCol w:w="5000"/>
      </w:tblGrid>
      <w:tr w:rsidR="00A457F0" w:rsidRPr="001E3C2E" w14:paraId="6D646612" w14:textId="77777777" w:rsidTr="00A457F0">
        <w:trPr>
          <w:trHeight w:val="1440"/>
        </w:trPr>
        <w:tc>
          <w:tcPr>
            <w:tcW w:w="5400" w:type="dxa"/>
          </w:tcPr>
          <w:p w14:paraId="5B8DCA1D" w14:textId="77777777" w:rsidR="0093568C" w:rsidRPr="00D81510" w:rsidRDefault="0093568C" w:rsidP="00D81510">
            <w:pPr>
              <w:pStyle w:val="Heading2"/>
            </w:pPr>
            <w:r w:rsidRPr="00D81510">
              <w:t>To:</w:t>
            </w:r>
          </w:p>
          <w:p w14:paraId="698F908D" w14:textId="13149944" w:rsidR="0093568C" w:rsidRPr="001E3C2E" w:rsidRDefault="00146BAF" w:rsidP="001E3C2E">
            <w:r>
              <w:t>${client_</w:t>
            </w:r>
            <w:r w:rsidR="00AC0BE0">
              <w:t>contact_</w:t>
            </w:r>
            <w:r>
              <w:t>name}</w:t>
            </w:r>
          </w:p>
          <w:p w14:paraId="123840A4" w14:textId="77777777" w:rsidR="00AC0BE0" w:rsidRPr="001E3C2E" w:rsidRDefault="00AC0BE0" w:rsidP="00AC0BE0">
            <w:r>
              <w:t>${client_name}</w:t>
            </w:r>
          </w:p>
          <w:p w14:paraId="5D87FE38" w14:textId="743A0EFD" w:rsidR="00AC0BE0" w:rsidRPr="001E3C2E" w:rsidRDefault="00AC0BE0" w:rsidP="00AC0BE0">
            <w:r>
              <w:t>${client_address}</w:t>
            </w:r>
          </w:p>
          <w:p w14:paraId="34D22723" w14:textId="7AD67CDF" w:rsidR="0093568C" w:rsidRPr="001E3C2E" w:rsidRDefault="00AC0BE0" w:rsidP="00AC0BE0">
            <w:r>
              <w:t>${client_city}</w:t>
            </w:r>
            <w:r w:rsidR="009D0137" w:rsidRPr="009D0137">
              <w:t xml:space="preserve">, </w:t>
            </w:r>
            <w:r>
              <w:t>${client_province}</w:t>
            </w:r>
            <w:r w:rsidR="00F048B7">
              <w:t>,</w:t>
            </w:r>
            <w:r w:rsidR="009D0137" w:rsidRPr="009D0137">
              <w:t xml:space="preserve"> </w:t>
            </w:r>
            <w:r>
              <w:t>${client_post</w:t>
            </w:r>
            <w:r w:rsidR="009F0882">
              <w:t>al</w:t>
            </w:r>
            <w:r>
              <w:t>_code}</w:t>
            </w:r>
          </w:p>
        </w:tc>
        <w:tc>
          <w:tcPr>
            <w:tcW w:w="5400" w:type="dxa"/>
          </w:tcPr>
          <w:p w14:paraId="7D342940" w14:textId="77777777" w:rsidR="0093568C" w:rsidRPr="001E3C2E" w:rsidRDefault="00640AAC" w:rsidP="00D81510">
            <w:pPr>
              <w:pStyle w:val="Heading2"/>
            </w:pPr>
            <w:r>
              <w:t>For:</w:t>
            </w:r>
          </w:p>
          <w:p w14:paraId="551F7DA6" w14:textId="3CC3D336" w:rsidR="0093568C" w:rsidRDefault="009D0137" w:rsidP="001E3C2E">
            <w:r w:rsidRPr="009D0137">
              <w:t>Software Maintenance</w:t>
            </w:r>
          </w:p>
          <w:p w14:paraId="34243DD2" w14:textId="063D67FC" w:rsidR="00D46279" w:rsidRPr="001E3C2E" w:rsidRDefault="00D46279" w:rsidP="009D0137"/>
        </w:tc>
      </w:tr>
    </w:tbl>
    <w:p w14:paraId="3FACB700" w14:textId="77777777" w:rsidR="0093568C" w:rsidRPr="001E3C2E" w:rsidRDefault="0093568C" w:rsidP="001E3C2E"/>
    <w:tbl>
      <w:tblPr>
        <w:tblW w:w="5010" w:type="pct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5256"/>
        <w:gridCol w:w="1437"/>
        <w:gridCol w:w="1442"/>
        <w:gridCol w:w="1955"/>
      </w:tblGrid>
      <w:tr w:rsidR="00D4146A" w:rsidRPr="001E3C2E" w14:paraId="2FACCA70" w14:textId="77777777" w:rsidTr="0041163C">
        <w:trPr>
          <w:cantSplit/>
          <w:trHeight w:val="288"/>
        </w:trPr>
        <w:tc>
          <w:tcPr>
            <w:tcW w:w="56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F55B95" w14:textId="77777777" w:rsidR="00D4146A" w:rsidRPr="001E3C2E" w:rsidRDefault="00640AAC" w:rsidP="0021009B">
            <w:pPr>
              <w:pStyle w:val="Columnheading"/>
            </w:pPr>
            <w:r>
              <w:t>DESCRIPTION</w:t>
            </w:r>
          </w:p>
        </w:tc>
        <w:tc>
          <w:tcPr>
            <w:tcW w:w="14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C74223" w14:textId="77777777" w:rsidR="00D4146A" w:rsidRPr="001E3C2E" w:rsidRDefault="00640AAC" w:rsidP="00C90CED">
            <w:pPr>
              <w:pStyle w:val="Columnheading"/>
            </w:pPr>
            <w:r>
              <w:t>HOURS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411ED8" w14:textId="77777777" w:rsidR="00D4146A" w:rsidRPr="001E3C2E" w:rsidRDefault="00640AAC" w:rsidP="00C90CED">
            <w:pPr>
              <w:pStyle w:val="Columnheading"/>
              <w:jc w:val="right"/>
            </w:pPr>
            <w:r>
              <w:t>RATE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90E0D" w14:textId="77777777" w:rsidR="00D4146A" w:rsidRPr="001E3C2E" w:rsidRDefault="00640AAC" w:rsidP="00C90CED">
            <w:pPr>
              <w:pStyle w:val="Columnheading"/>
              <w:jc w:val="right"/>
            </w:pPr>
            <w:r>
              <w:t>AMOUNT</w:t>
            </w:r>
          </w:p>
        </w:tc>
      </w:tr>
      <w:tr w:rsidR="00D4146A" w:rsidRPr="001E3C2E" w14:paraId="740B4C71" w14:textId="77777777" w:rsidTr="0041163C">
        <w:trPr>
          <w:cantSplit/>
          <w:trHeight w:val="288"/>
        </w:trPr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DEE9A1" w14:textId="535BC7FA" w:rsidR="00D4146A" w:rsidRPr="001E3C2E" w:rsidRDefault="001E322A" w:rsidP="0021009B">
            <w:r>
              <w:rPr>
                <w:rFonts w:ascii="Calibri" w:hAnsi="Calibri" w:cs="Calibri"/>
              </w:rPr>
              <w:t>${row_d</w:t>
            </w:r>
            <w:r w:rsidR="00763D4A">
              <w:rPr>
                <w:rFonts w:ascii="Calibri" w:hAnsi="Calibri" w:cs="Calibri"/>
              </w:rPr>
              <w:t>escription}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CB58F25" w14:textId="12CC75C9" w:rsidR="00D4146A" w:rsidRPr="00D715E2" w:rsidRDefault="00906CAE" w:rsidP="003C2C8E">
            <w:pPr>
              <w:jc w:val="center"/>
            </w:pPr>
            <w:r w:rsidRPr="00D715E2">
              <w:rPr>
                <w:rFonts w:ascii="Calibri" w:hAnsi="Calibri" w:cs="Calibri"/>
                <w:bCs/>
              </w:rPr>
              <w:t>${row</w:t>
            </w:r>
            <w:r w:rsidR="001E322A" w:rsidRPr="00D715E2">
              <w:rPr>
                <w:rFonts w:ascii="Calibri" w:hAnsi="Calibri" w:cs="Calibri"/>
                <w:bCs/>
              </w:rPr>
              <w:t>_q</w:t>
            </w:r>
            <w:r w:rsidR="003C2C8E" w:rsidRPr="00D715E2">
              <w:rPr>
                <w:rFonts w:ascii="Calibri" w:hAnsi="Calibri" w:cs="Calibri"/>
                <w:bCs/>
              </w:rPr>
              <w:t>ty</w:t>
            </w:r>
            <w:r w:rsidRPr="00D715E2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C414720" w14:textId="70C9A7A4" w:rsidR="00D4146A" w:rsidRPr="001E3C2E" w:rsidRDefault="00906CAE" w:rsidP="003C2C8E">
            <w:pPr>
              <w:pStyle w:val="Amount"/>
            </w:pPr>
            <w:r>
              <w:rPr>
                <w:rFonts w:ascii="Calibri" w:hAnsi="Calibri" w:cs="Calibri"/>
              </w:rPr>
              <w:t>${row</w:t>
            </w:r>
            <w:r w:rsidR="001E322A">
              <w:rPr>
                <w:rFonts w:ascii="Calibri" w:hAnsi="Calibri" w:cs="Calibri"/>
              </w:rPr>
              <w:t>_r</w:t>
            </w:r>
            <w:r w:rsidR="003C2C8E">
              <w:rPr>
                <w:rFonts w:ascii="Calibri" w:hAnsi="Calibri" w:cs="Calibri"/>
              </w:rPr>
              <w:t>ate</w:t>
            </w:r>
            <w:r>
              <w:rPr>
                <w:rFonts w:ascii="Calibri" w:hAnsi="Calibri" w:cs="Calibri"/>
              </w:rPr>
              <w:t>}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F525171" w14:textId="69DE41C3" w:rsidR="00D4146A" w:rsidRPr="001E3C2E" w:rsidRDefault="003C2C8E" w:rsidP="003C2C8E">
            <w:pPr>
              <w:pStyle w:val="Amount"/>
            </w:pPr>
            <w:r>
              <w:rPr>
                <w:rFonts w:ascii="Calibri" w:hAnsi="Calibri" w:cs="Calibri"/>
              </w:rPr>
              <w:t>${</w:t>
            </w:r>
            <w:r w:rsidR="001E322A">
              <w:rPr>
                <w:rFonts w:ascii="Calibri" w:hAnsi="Calibri" w:cs="Calibri"/>
              </w:rPr>
              <w:t>row_a</w:t>
            </w:r>
            <w:r>
              <w:rPr>
                <w:rFonts w:ascii="Calibri" w:hAnsi="Calibri" w:cs="Calibri"/>
              </w:rPr>
              <w:t>mount}</w:t>
            </w:r>
          </w:p>
        </w:tc>
      </w:tr>
      <w:tr w:rsidR="00640AAC" w:rsidRPr="001E3C2E" w14:paraId="1E17AE04" w14:textId="77777777" w:rsidTr="0041163C">
        <w:trPr>
          <w:cantSplit/>
          <w:trHeight w:val="288"/>
        </w:trPr>
        <w:tc>
          <w:tcPr>
            <w:tcW w:w="5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807692" w14:textId="77777777" w:rsidR="00640AAC" w:rsidRPr="001E3C2E" w:rsidRDefault="00640AAC" w:rsidP="0021009B"/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B51B20F" w14:textId="77777777" w:rsidR="00640AAC" w:rsidRPr="001E3C2E" w:rsidRDefault="00640AAC" w:rsidP="00C90CED">
            <w:pPr>
              <w:jc w:val="center"/>
            </w:pP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8289608" w14:textId="77777777" w:rsidR="00640AAC" w:rsidRPr="001E3C2E" w:rsidRDefault="00640AAC" w:rsidP="00C90CED">
            <w:pPr>
              <w:pStyle w:val="Amount"/>
            </w:pP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8108DAB" w14:textId="77777777" w:rsidR="00640AAC" w:rsidRPr="001E3C2E" w:rsidRDefault="00640AAC" w:rsidP="00C90CED">
            <w:pPr>
              <w:pStyle w:val="Amount"/>
            </w:pPr>
          </w:p>
        </w:tc>
      </w:tr>
      <w:tr w:rsidR="00640AAC" w:rsidRPr="001E3C2E" w14:paraId="0F900AED" w14:textId="77777777" w:rsidTr="0041163C">
        <w:trPr>
          <w:cantSplit/>
          <w:trHeight w:val="288"/>
        </w:trPr>
        <w:tc>
          <w:tcPr>
            <w:tcW w:w="5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A194" w14:textId="77777777" w:rsidR="00640AAC" w:rsidRPr="001E3C2E" w:rsidRDefault="00640AAC" w:rsidP="0021009B"/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AF2613D" w14:textId="77777777" w:rsidR="00640AAC" w:rsidRPr="001E3C2E" w:rsidRDefault="00640AAC" w:rsidP="00C90CED">
            <w:pPr>
              <w:jc w:val="center"/>
            </w:pP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F893D06" w14:textId="77777777" w:rsidR="00640AAC" w:rsidRPr="001E3C2E" w:rsidRDefault="00640AAC" w:rsidP="00C90CED">
            <w:pPr>
              <w:pStyle w:val="Amount"/>
            </w:pP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EF6DD2D" w14:textId="77777777" w:rsidR="00640AAC" w:rsidRPr="001E3C2E" w:rsidRDefault="00640AAC" w:rsidP="00C90CED">
            <w:pPr>
              <w:pStyle w:val="Amount"/>
            </w:pPr>
          </w:p>
        </w:tc>
      </w:tr>
      <w:tr w:rsidR="00640AAC" w:rsidRPr="001E3C2E" w14:paraId="340E4155" w14:textId="77777777" w:rsidTr="0041163C">
        <w:trPr>
          <w:cantSplit/>
          <w:trHeight w:val="288"/>
        </w:trPr>
        <w:tc>
          <w:tcPr>
            <w:tcW w:w="5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FFD814" w14:textId="77777777" w:rsidR="00640AAC" w:rsidRPr="001E3C2E" w:rsidRDefault="00640AAC" w:rsidP="0021009B"/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91130AA" w14:textId="77777777" w:rsidR="00640AAC" w:rsidRPr="001E3C2E" w:rsidRDefault="00640AAC" w:rsidP="00C90CED">
            <w:pPr>
              <w:jc w:val="center"/>
            </w:pP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384A27B" w14:textId="77777777" w:rsidR="00640AAC" w:rsidRPr="001E3C2E" w:rsidRDefault="00640AAC" w:rsidP="00C90CED">
            <w:pPr>
              <w:pStyle w:val="Amount"/>
            </w:pP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25A0F6A" w14:textId="77777777" w:rsidR="00640AAC" w:rsidRPr="001E3C2E" w:rsidRDefault="00640AAC" w:rsidP="00C90CED">
            <w:pPr>
              <w:pStyle w:val="Amount"/>
            </w:pPr>
          </w:p>
        </w:tc>
      </w:tr>
      <w:tr w:rsidR="00640AAC" w:rsidRPr="001E3C2E" w14:paraId="209FDFF2" w14:textId="77777777" w:rsidTr="0041163C">
        <w:trPr>
          <w:cantSplit/>
          <w:trHeight w:val="288"/>
        </w:trPr>
        <w:tc>
          <w:tcPr>
            <w:tcW w:w="5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ED1BF8" w14:textId="77777777" w:rsidR="00640AAC" w:rsidRPr="001E3C2E" w:rsidRDefault="00640AAC" w:rsidP="0021009B"/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056B484" w14:textId="77777777" w:rsidR="00640AAC" w:rsidRPr="001E3C2E" w:rsidRDefault="00640AAC" w:rsidP="00C90CED">
            <w:pPr>
              <w:jc w:val="center"/>
            </w:pP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957E101" w14:textId="77777777" w:rsidR="00640AAC" w:rsidRPr="001E3C2E" w:rsidRDefault="00640AAC" w:rsidP="00C90CED">
            <w:pPr>
              <w:pStyle w:val="Amount"/>
            </w:pP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B5FADEA" w14:textId="77777777" w:rsidR="00640AAC" w:rsidRPr="001E3C2E" w:rsidRDefault="00640AAC" w:rsidP="00C90CED">
            <w:pPr>
              <w:pStyle w:val="Amount"/>
            </w:pPr>
          </w:p>
        </w:tc>
      </w:tr>
      <w:tr w:rsidR="00640AAC" w:rsidRPr="001E3C2E" w14:paraId="36A3518E" w14:textId="77777777" w:rsidTr="0041163C">
        <w:trPr>
          <w:cantSplit/>
          <w:trHeight w:val="288"/>
        </w:trPr>
        <w:tc>
          <w:tcPr>
            <w:tcW w:w="5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5F1D28" w14:textId="77777777" w:rsidR="00640AAC" w:rsidRPr="001E3C2E" w:rsidRDefault="00640AAC" w:rsidP="0021009B"/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BEE63FE" w14:textId="77777777" w:rsidR="00640AAC" w:rsidRPr="001E3C2E" w:rsidRDefault="00640AAC" w:rsidP="00C90CED">
            <w:pPr>
              <w:jc w:val="center"/>
            </w:pP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37EE6A9" w14:textId="77777777" w:rsidR="00640AAC" w:rsidRPr="001E3C2E" w:rsidRDefault="00640AAC" w:rsidP="00C90CED">
            <w:pPr>
              <w:pStyle w:val="Amount"/>
            </w:pP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6639DA4" w14:textId="77777777" w:rsidR="00640AAC" w:rsidRPr="001E3C2E" w:rsidRDefault="00640AAC" w:rsidP="00C90CED">
            <w:pPr>
              <w:pStyle w:val="Amount"/>
            </w:pPr>
          </w:p>
        </w:tc>
      </w:tr>
      <w:tr w:rsidR="00640AAC" w:rsidRPr="001E3C2E" w14:paraId="00D89419" w14:textId="77777777" w:rsidTr="0041163C">
        <w:trPr>
          <w:cantSplit/>
          <w:trHeight w:val="288"/>
        </w:trPr>
        <w:tc>
          <w:tcPr>
            <w:tcW w:w="5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7C782C" w14:textId="77777777" w:rsidR="00640AAC" w:rsidRPr="001E3C2E" w:rsidRDefault="00640AAC" w:rsidP="0021009B"/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C1B03AD" w14:textId="77777777" w:rsidR="00640AAC" w:rsidRPr="001E3C2E" w:rsidRDefault="00640AAC" w:rsidP="00C90CED">
            <w:pPr>
              <w:jc w:val="center"/>
            </w:pP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368FFED" w14:textId="77777777" w:rsidR="00640AAC" w:rsidRPr="001E3C2E" w:rsidRDefault="00640AAC" w:rsidP="00C90CED">
            <w:pPr>
              <w:pStyle w:val="Amount"/>
            </w:pP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E2F1F82" w14:textId="77777777" w:rsidR="00640AAC" w:rsidRPr="001E3C2E" w:rsidRDefault="00640AAC" w:rsidP="00C90CED">
            <w:pPr>
              <w:pStyle w:val="Amount"/>
            </w:pPr>
          </w:p>
        </w:tc>
      </w:tr>
      <w:tr w:rsidR="00640AAC" w:rsidRPr="001E3C2E" w14:paraId="04294CDC" w14:textId="77777777" w:rsidTr="0041163C">
        <w:trPr>
          <w:cantSplit/>
          <w:trHeight w:val="288"/>
        </w:trPr>
        <w:tc>
          <w:tcPr>
            <w:tcW w:w="5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B63CB5" w14:textId="77777777" w:rsidR="00640AAC" w:rsidRPr="001E3C2E" w:rsidRDefault="00640AAC" w:rsidP="0021009B"/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D439304" w14:textId="77777777" w:rsidR="00640AAC" w:rsidRPr="001E3C2E" w:rsidRDefault="00640AAC" w:rsidP="00C90CED">
            <w:pPr>
              <w:jc w:val="center"/>
            </w:pP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46BECB1" w14:textId="77777777" w:rsidR="00640AAC" w:rsidRPr="001E3C2E" w:rsidRDefault="00640AAC" w:rsidP="00D81510">
            <w:pPr>
              <w:pStyle w:val="Amount"/>
            </w:pP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B63F135" w14:textId="77777777" w:rsidR="00640AAC" w:rsidRPr="001E3C2E" w:rsidRDefault="00640AAC" w:rsidP="00D81510">
            <w:pPr>
              <w:pStyle w:val="Amount"/>
            </w:pPr>
          </w:p>
        </w:tc>
      </w:tr>
      <w:tr w:rsidR="00D4146A" w:rsidRPr="001E3C2E" w14:paraId="20B8EF42" w14:textId="77777777" w:rsidTr="0041163C">
        <w:trPr>
          <w:cantSplit/>
          <w:trHeight w:val="288"/>
        </w:trPr>
        <w:tc>
          <w:tcPr>
            <w:tcW w:w="5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7635CA" w14:textId="77777777" w:rsidR="00D4146A" w:rsidRPr="001E3C2E" w:rsidRDefault="00D4146A" w:rsidP="0021009B"/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4FA641E" w14:textId="77777777" w:rsidR="00D4146A" w:rsidRPr="001E3C2E" w:rsidRDefault="00D4146A" w:rsidP="00C90CED">
            <w:pPr>
              <w:jc w:val="center"/>
            </w:pP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4DFB5A8" w14:textId="77777777" w:rsidR="00D4146A" w:rsidRPr="001E3C2E" w:rsidRDefault="00D4146A" w:rsidP="00D81510">
            <w:pPr>
              <w:pStyle w:val="Amount"/>
            </w:pP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548B0F2" w14:textId="77777777" w:rsidR="00D4146A" w:rsidRPr="001E3C2E" w:rsidRDefault="00D4146A" w:rsidP="00D81510">
            <w:pPr>
              <w:pStyle w:val="Amount"/>
            </w:pPr>
          </w:p>
        </w:tc>
      </w:tr>
      <w:tr w:rsidR="00D4146A" w:rsidRPr="001E3C2E" w14:paraId="2AEDE18B" w14:textId="77777777" w:rsidTr="0041163C">
        <w:trPr>
          <w:cantSplit/>
          <w:trHeight w:val="288"/>
        </w:trPr>
        <w:tc>
          <w:tcPr>
            <w:tcW w:w="5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BF8B6B" w14:textId="77777777" w:rsidR="00D4146A" w:rsidRPr="001E3C2E" w:rsidRDefault="00D4146A" w:rsidP="0021009B"/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C547CE8" w14:textId="77777777" w:rsidR="00D4146A" w:rsidRPr="001E3C2E" w:rsidRDefault="00D4146A" w:rsidP="00C90CED">
            <w:pPr>
              <w:jc w:val="center"/>
            </w:pP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048C5FF" w14:textId="77777777" w:rsidR="00D4146A" w:rsidRPr="001E3C2E" w:rsidRDefault="00D4146A" w:rsidP="00D81510">
            <w:pPr>
              <w:pStyle w:val="Amount"/>
            </w:pP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2E088D2" w14:textId="77777777" w:rsidR="00D4146A" w:rsidRPr="001E3C2E" w:rsidRDefault="00D4146A" w:rsidP="00D81510">
            <w:pPr>
              <w:pStyle w:val="Amount"/>
            </w:pPr>
          </w:p>
        </w:tc>
      </w:tr>
      <w:tr w:rsidR="00D4146A" w:rsidRPr="001E3C2E" w14:paraId="5FC04A02" w14:textId="77777777" w:rsidTr="0041163C">
        <w:trPr>
          <w:cantSplit/>
          <w:trHeight w:val="288"/>
        </w:trPr>
        <w:tc>
          <w:tcPr>
            <w:tcW w:w="5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251B7" w14:textId="77777777" w:rsidR="00D4146A" w:rsidRPr="001E3C2E" w:rsidRDefault="00D4146A" w:rsidP="0021009B"/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5358025" w14:textId="77777777" w:rsidR="00D4146A" w:rsidRPr="001E3C2E" w:rsidRDefault="00D4146A" w:rsidP="0021009B"/>
        </w:tc>
        <w:tc>
          <w:tcPr>
            <w:tcW w:w="1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81DACC" w14:textId="77777777" w:rsidR="00D4146A" w:rsidRPr="001E3C2E" w:rsidRDefault="00D4146A" w:rsidP="00D81510">
            <w:pPr>
              <w:pStyle w:val="Amount"/>
            </w:pP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0B375EF" w14:textId="77777777" w:rsidR="00D4146A" w:rsidRPr="001E3C2E" w:rsidRDefault="00D4146A" w:rsidP="00D81510">
            <w:pPr>
              <w:pStyle w:val="Amount"/>
            </w:pPr>
          </w:p>
        </w:tc>
      </w:tr>
      <w:tr w:rsidR="00FB1848" w:rsidRPr="001E3C2E" w14:paraId="6035E647" w14:textId="77777777" w:rsidTr="0041163C">
        <w:trPr>
          <w:cantSplit/>
          <w:trHeight w:val="288"/>
        </w:trPr>
        <w:tc>
          <w:tcPr>
            <w:tcW w:w="5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E4160D" w14:textId="77777777" w:rsidR="00FB1848" w:rsidRPr="001E3C2E" w:rsidRDefault="00FB1848" w:rsidP="0021009B"/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F2EDD12" w14:textId="77777777" w:rsidR="00FB1848" w:rsidRPr="001E3C2E" w:rsidRDefault="00FB1848" w:rsidP="0021009B"/>
        </w:tc>
        <w:tc>
          <w:tcPr>
            <w:tcW w:w="1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3E3C832" w14:textId="77777777" w:rsidR="00FB1848" w:rsidRPr="001E3C2E" w:rsidRDefault="00FB1848" w:rsidP="00D81510">
            <w:pPr>
              <w:pStyle w:val="Amount"/>
            </w:pP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483D2AC" w14:textId="77777777" w:rsidR="00FB1848" w:rsidRPr="001E3C2E" w:rsidRDefault="00FB1848" w:rsidP="00D81510">
            <w:pPr>
              <w:pStyle w:val="Amount"/>
            </w:pPr>
          </w:p>
        </w:tc>
      </w:tr>
      <w:tr w:rsidR="00FB1848" w:rsidRPr="001E3C2E" w14:paraId="1932BAE6" w14:textId="77777777" w:rsidTr="0041163C">
        <w:trPr>
          <w:cantSplit/>
          <w:trHeight w:val="288"/>
        </w:trPr>
        <w:tc>
          <w:tcPr>
            <w:tcW w:w="5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D00AD0" w14:textId="77777777" w:rsidR="00FB1848" w:rsidRPr="001E3C2E" w:rsidRDefault="00FB1848" w:rsidP="0021009B"/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E3B78F2" w14:textId="77777777" w:rsidR="00FB1848" w:rsidRPr="001E3C2E" w:rsidRDefault="00FB1848" w:rsidP="0021009B"/>
        </w:tc>
        <w:tc>
          <w:tcPr>
            <w:tcW w:w="1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A9BBC46" w14:textId="77777777" w:rsidR="00FB1848" w:rsidRPr="001E3C2E" w:rsidRDefault="00FB1848" w:rsidP="00D81510">
            <w:pPr>
              <w:pStyle w:val="Amount"/>
            </w:pP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3929389" w14:textId="77777777" w:rsidR="00FB1848" w:rsidRPr="001E3C2E" w:rsidRDefault="00FB1848" w:rsidP="00D81510">
            <w:pPr>
              <w:pStyle w:val="Amount"/>
            </w:pPr>
          </w:p>
        </w:tc>
      </w:tr>
      <w:tr w:rsidR="00FB1848" w:rsidRPr="001E3C2E" w14:paraId="31A07503" w14:textId="77777777" w:rsidTr="0041163C">
        <w:trPr>
          <w:cantSplit/>
          <w:trHeight w:val="288"/>
        </w:trPr>
        <w:tc>
          <w:tcPr>
            <w:tcW w:w="5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38D203" w14:textId="77777777" w:rsidR="00FB1848" w:rsidRPr="001E3C2E" w:rsidRDefault="00FB1848" w:rsidP="0021009B"/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0DD895F" w14:textId="77777777" w:rsidR="00FB1848" w:rsidRPr="001E3C2E" w:rsidRDefault="00FB1848" w:rsidP="0021009B"/>
        </w:tc>
        <w:tc>
          <w:tcPr>
            <w:tcW w:w="1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DEBB18A" w14:textId="77777777" w:rsidR="00FB1848" w:rsidRPr="001E3C2E" w:rsidRDefault="00FB1848" w:rsidP="00D81510">
            <w:pPr>
              <w:pStyle w:val="Amount"/>
            </w:pP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606E588" w14:textId="77777777" w:rsidR="00FB1848" w:rsidRPr="001E3C2E" w:rsidRDefault="00FB1848" w:rsidP="00D81510">
            <w:pPr>
              <w:pStyle w:val="Amount"/>
            </w:pPr>
          </w:p>
        </w:tc>
      </w:tr>
      <w:tr w:rsidR="00D4146A" w:rsidRPr="001E3C2E" w14:paraId="2379D72A" w14:textId="77777777" w:rsidTr="00043402">
        <w:trPr>
          <w:cantSplit/>
          <w:trHeight w:val="22"/>
        </w:trPr>
        <w:tc>
          <w:tcPr>
            <w:tcW w:w="5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B5CF6D" w14:textId="77777777" w:rsidR="00D4146A" w:rsidRPr="001E3C2E" w:rsidRDefault="00D4146A" w:rsidP="0021009B"/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0E3728C" w14:textId="77777777" w:rsidR="00D4146A" w:rsidRPr="001E3C2E" w:rsidRDefault="00D4146A" w:rsidP="0021009B"/>
        </w:tc>
        <w:tc>
          <w:tcPr>
            <w:tcW w:w="1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0AE38B4" w14:textId="77777777" w:rsidR="00D4146A" w:rsidRPr="001E3C2E" w:rsidRDefault="00D4146A" w:rsidP="00D81510">
            <w:pPr>
              <w:pStyle w:val="Amount"/>
            </w:pP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6C2350C" w14:textId="77777777" w:rsidR="00D4146A" w:rsidRPr="001E3C2E" w:rsidRDefault="00D4146A" w:rsidP="00D81510">
            <w:pPr>
              <w:pStyle w:val="Amount"/>
            </w:pPr>
          </w:p>
        </w:tc>
      </w:tr>
      <w:tr w:rsidR="00D4146A" w:rsidRPr="001E3C2E" w14:paraId="4D34450F" w14:textId="77777777" w:rsidTr="0041163C">
        <w:trPr>
          <w:cantSplit/>
          <w:trHeight w:val="288"/>
        </w:trPr>
        <w:tc>
          <w:tcPr>
            <w:tcW w:w="5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403CE1" w14:textId="77777777" w:rsidR="00D4146A" w:rsidRPr="001E3C2E" w:rsidRDefault="00D4146A" w:rsidP="0021009B"/>
        </w:tc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6C3650" w14:textId="77777777" w:rsidR="00D4146A" w:rsidRPr="001E3C2E" w:rsidRDefault="00D4146A" w:rsidP="0021009B"/>
        </w:tc>
        <w:tc>
          <w:tcPr>
            <w:tcW w:w="1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6C8C34" w14:textId="77777777" w:rsidR="00D4146A" w:rsidRPr="001E3C2E" w:rsidRDefault="00D4146A" w:rsidP="00D81510">
            <w:pPr>
              <w:pStyle w:val="Amount"/>
            </w:pP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04B8B85" w14:textId="77777777" w:rsidR="00D4146A" w:rsidRPr="001E3C2E" w:rsidRDefault="00D4146A" w:rsidP="00D81510">
            <w:pPr>
              <w:pStyle w:val="Amount"/>
            </w:pPr>
          </w:p>
        </w:tc>
      </w:tr>
      <w:tr w:rsidR="00D4146A" w:rsidRPr="001E3C2E" w14:paraId="5503E3A8" w14:textId="77777777" w:rsidTr="0041163C">
        <w:trPr>
          <w:cantSplit/>
          <w:trHeight w:val="288"/>
        </w:trPr>
        <w:tc>
          <w:tcPr>
            <w:tcW w:w="5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A1ED2" w14:textId="77777777" w:rsidR="00D4146A" w:rsidRPr="001E3C2E" w:rsidRDefault="00D4146A" w:rsidP="0021009B"/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B8D5E57" w14:textId="77777777" w:rsidR="00D4146A" w:rsidRPr="001E3C2E" w:rsidRDefault="00D4146A" w:rsidP="0021009B"/>
        </w:tc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96919B4" w14:textId="77777777" w:rsidR="00D4146A" w:rsidRPr="001E3C2E" w:rsidRDefault="00D4146A" w:rsidP="00D81510">
            <w:pPr>
              <w:pStyle w:val="Amount"/>
            </w:pP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00BF006" w14:textId="77777777" w:rsidR="00D4146A" w:rsidRPr="001E3C2E" w:rsidRDefault="00D4146A" w:rsidP="00D81510">
            <w:pPr>
              <w:pStyle w:val="Amount"/>
            </w:pPr>
          </w:p>
        </w:tc>
      </w:tr>
      <w:tr w:rsidR="00A457F0" w:rsidRPr="001E3C2E" w14:paraId="34C1B613" w14:textId="77777777" w:rsidTr="0041163C">
        <w:trPr>
          <w:cantSplit/>
          <w:trHeight w:val="288"/>
        </w:trPr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4176D5" w14:textId="77777777" w:rsidR="00A457F0" w:rsidRPr="001E3C2E" w:rsidRDefault="00A457F0" w:rsidP="001E3C2E"/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16" w:type="dxa"/>
              <w:right w:w="216" w:type="dxa"/>
            </w:tcMar>
            <w:vAlign w:val="center"/>
          </w:tcPr>
          <w:p w14:paraId="177871D8" w14:textId="77777777" w:rsidR="00A457F0" w:rsidRPr="001E3C2E" w:rsidRDefault="00A457F0" w:rsidP="00B94BE3"/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4223F" w14:textId="77777777" w:rsidR="00A457F0" w:rsidRPr="001E3C2E" w:rsidRDefault="00A457F0" w:rsidP="0021009B">
            <w:pPr>
              <w:pStyle w:val="RightAligned"/>
            </w:pPr>
            <w:r>
              <w:t>TOTAL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39275E5" w14:textId="0DE6B912" w:rsidR="00A457F0" w:rsidRPr="001E3C2E" w:rsidRDefault="00791BA1" w:rsidP="00A457F0">
            <w:pPr>
              <w:pStyle w:val="RightAligned"/>
            </w:pPr>
            <w:r>
              <w:t>${total_invoice</w:t>
            </w:r>
            <w:bookmarkStart w:id="0" w:name="_GoBack"/>
            <w:bookmarkEnd w:id="0"/>
            <w:r>
              <w:t>}</w:t>
            </w:r>
          </w:p>
        </w:tc>
      </w:tr>
    </w:tbl>
    <w:p w14:paraId="0672C641" w14:textId="5FD7C0C1" w:rsidR="00A457F0" w:rsidRDefault="00A457F0" w:rsidP="00A457F0">
      <w:r>
        <w:t xml:space="preserve">Make all checks payable to </w:t>
      </w:r>
      <w:sdt>
        <w:sdtPr>
          <w:alias w:val="Company"/>
          <w:tag w:val="Company"/>
          <w:id w:val="260022135"/>
          <w:placeholder>
            <w:docPart w:val="6863251F7D00D44DA22BD3F28B5F7F4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D0A62">
            <w:t>Renan Aguiar</w:t>
          </w:r>
        </w:sdtContent>
      </w:sdt>
    </w:p>
    <w:p w14:paraId="7C2C6CCC" w14:textId="5EC32144" w:rsidR="00A457F0" w:rsidRDefault="00A457F0" w:rsidP="00A457F0"/>
    <w:p w14:paraId="4F56CF5C" w14:textId="77777777" w:rsidR="00A457F0" w:rsidRPr="001E3C2E" w:rsidRDefault="00A457F0" w:rsidP="00A457F0">
      <w:pPr>
        <w:pStyle w:val="Thankyou"/>
      </w:pPr>
      <w:r w:rsidRPr="00D46279">
        <w:t>Thank you for your business!</w:t>
      </w:r>
    </w:p>
    <w:sectPr w:rsidR="00A457F0" w:rsidRPr="001E3C2E" w:rsidSect="00A457F0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15"/>
    <w:rsid w:val="00043402"/>
    <w:rsid w:val="0007357E"/>
    <w:rsid w:val="000D3139"/>
    <w:rsid w:val="000D7191"/>
    <w:rsid w:val="000F01B7"/>
    <w:rsid w:val="00146BAF"/>
    <w:rsid w:val="001E322A"/>
    <w:rsid w:val="001E3C2E"/>
    <w:rsid w:val="0021009B"/>
    <w:rsid w:val="00240839"/>
    <w:rsid w:val="0026725A"/>
    <w:rsid w:val="002C0C39"/>
    <w:rsid w:val="002E09CB"/>
    <w:rsid w:val="00341D54"/>
    <w:rsid w:val="003C2C8E"/>
    <w:rsid w:val="003D0A62"/>
    <w:rsid w:val="003F03CA"/>
    <w:rsid w:val="0041163C"/>
    <w:rsid w:val="00473FA7"/>
    <w:rsid w:val="005404D4"/>
    <w:rsid w:val="00566E0D"/>
    <w:rsid w:val="005A6D66"/>
    <w:rsid w:val="00640AAC"/>
    <w:rsid w:val="00763D4A"/>
    <w:rsid w:val="00791BA1"/>
    <w:rsid w:val="007F3D8D"/>
    <w:rsid w:val="00873336"/>
    <w:rsid w:val="008C1DFD"/>
    <w:rsid w:val="008E5FB8"/>
    <w:rsid w:val="00906CAE"/>
    <w:rsid w:val="0093568C"/>
    <w:rsid w:val="009D0137"/>
    <w:rsid w:val="009F0882"/>
    <w:rsid w:val="00A457F0"/>
    <w:rsid w:val="00A67B29"/>
    <w:rsid w:val="00AB03C9"/>
    <w:rsid w:val="00AC0BE0"/>
    <w:rsid w:val="00B37FFB"/>
    <w:rsid w:val="00B764B8"/>
    <w:rsid w:val="00B94BE3"/>
    <w:rsid w:val="00BD7A44"/>
    <w:rsid w:val="00BF4615"/>
    <w:rsid w:val="00C259F2"/>
    <w:rsid w:val="00C60CDF"/>
    <w:rsid w:val="00C90CED"/>
    <w:rsid w:val="00D4146A"/>
    <w:rsid w:val="00D45E69"/>
    <w:rsid w:val="00D46279"/>
    <w:rsid w:val="00D715E2"/>
    <w:rsid w:val="00D760DF"/>
    <w:rsid w:val="00D76A11"/>
    <w:rsid w:val="00D81510"/>
    <w:rsid w:val="00DE656D"/>
    <w:rsid w:val="00E6107D"/>
    <w:rsid w:val="00E703EB"/>
    <w:rsid w:val="00E862B0"/>
    <w:rsid w:val="00F048B7"/>
    <w:rsid w:val="00F52042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08F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BE3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457F0"/>
    <w:pPr>
      <w:jc w:val="right"/>
      <w:outlineLvl w:val="0"/>
    </w:pPr>
    <w:rPr>
      <w:rFonts w:asciiTheme="majorHAnsi" w:hAnsiTheme="majorHAnsi"/>
      <w:b/>
      <w:color w:val="595959" w:themeColor="text1" w:themeTint="A6"/>
      <w:sz w:val="40"/>
    </w:rPr>
  </w:style>
  <w:style w:type="paragraph" w:styleId="Heading2">
    <w:name w:val="heading 2"/>
    <w:basedOn w:val="Normal"/>
    <w:next w:val="Normal"/>
    <w:qFormat/>
    <w:rsid w:val="00A457F0"/>
    <w:pPr>
      <w:spacing w:after="60"/>
      <w:outlineLvl w:val="1"/>
    </w:pPr>
    <w:rPr>
      <w:b/>
      <w:caps/>
      <w:sz w:val="16"/>
      <w:szCs w:val="16"/>
    </w:rPr>
  </w:style>
  <w:style w:type="paragraph" w:styleId="Heading3">
    <w:name w:val="heading 3"/>
    <w:basedOn w:val="Normal"/>
    <w:next w:val="Normal"/>
    <w:qFormat/>
    <w:rsid w:val="00A457F0"/>
    <w:pPr>
      <w:spacing w:after="200"/>
      <w:outlineLvl w:val="2"/>
    </w:pPr>
    <w:rPr>
      <w:i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Companyname">
    <w:name w:val="Company name"/>
    <w:basedOn w:val="Normal"/>
    <w:qFormat/>
    <w:rsid w:val="00A457F0"/>
    <w:rPr>
      <w:b/>
      <w:sz w:val="24"/>
    </w:rPr>
  </w:style>
  <w:style w:type="paragraph" w:customStyle="1" w:styleId="Columnheading">
    <w:name w:val="Column heading"/>
    <w:basedOn w:val="Normal"/>
    <w:qFormat/>
    <w:rsid w:val="00A457F0"/>
    <w:pPr>
      <w:jc w:val="center"/>
    </w:pPr>
    <w:rPr>
      <w:rFonts w:asciiTheme="majorHAnsi" w:hAnsiTheme="majorHAnsi"/>
      <w:b/>
      <w:sz w:val="16"/>
    </w:rPr>
  </w:style>
  <w:style w:type="paragraph" w:customStyle="1" w:styleId="RightAligned">
    <w:name w:val="Right Aligned"/>
    <w:basedOn w:val="Normal"/>
    <w:unhideWhenUsed/>
    <w:qFormat/>
    <w:rsid w:val="00AB03C9"/>
    <w:pPr>
      <w:jc w:val="right"/>
    </w:pPr>
    <w:rPr>
      <w:caps/>
      <w:sz w:val="16"/>
      <w:szCs w:val="16"/>
    </w:rPr>
  </w:style>
  <w:style w:type="paragraph" w:customStyle="1" w:styleId="Thankyou">
    <w:name w:val="Thank you"/>
    <w:basedOn w:val="Normal"/>
    <w:qFormat/>
    <w:rsid w:val="00A457F0"/>
    <w:pPr>
      <w:spacing w:before="600"/>
      <w:jc w:val="center"/>
    </w:pPr>
    <w:rPr>
      <w:b/>
      <w:bCs/>
      <w:sz w:val="20"/>
    </w:rPr>
  </w:style>
  <w:style w:type="paragraph" w:customStyle="1" w:styleId="Amount">
    <w:name w:val="Amount"/>
    <w:basedOn w:val="Normal"/>
    <w:qFormat/>
    <w:rsid w:val="00D81510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A457F0"/>
    <w:rPr>
      <w:color w:val="808080"/>
    </w:rPr>
  </w:style>
  <w:style w:type="character" w:customStyle="1" w:styleId="apple-converted-space">
    <w:name w:val="apple-converted-space"/>
    <w:basedOn w:val="DefaultParagraphFont"/>
    <w:rsid w:val="000F0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6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ca/Library/Containers/com.microsoft.Word/Data/Library/Caches/4105/TM02805735/Service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13EE2E2917BB4E8D284EB07FEF5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D0BC8-4353-F84D-ADFE-0692984BFB19}"/>
      </w:docPartPr>
      <w:docPartBody>
        <w:p w:rsidR="00F84E06" w:rsidRDefault="004D4724">
          <w:pPr>
            <w:pStyle w:val="AD13EE2E2917BB4E8D284EB07FEF5EAF"/>
          </w:pPr>
          <w:r>
            <w:t>[Company Name]</w:t>
          </w:r>
        </w:p>
      </w:docPartBody>
    </w:docPart>
    <w:docPart>
      <w:docPartPr>
        <w:name w:val="3CE04190764E6C47ADDF333CD51B0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BF632-7BD8-4840-83E0-34F801E97AA7}"/>
      </w:docPartPr>
      <w:docPartBody>
        <w:p w:rsidR="00F84E06" w:rsidRDefault="004D4724">
          <w:pPr>
            <w:pStyle w:val="3CE04190764E6C47ADDF333CD51B0EB5"/>
          </w:pPr>
          <w:r>
            <w:t>[Click to Select Date]</w:t>
          </w:r>
        </w:p>
      </w:docPartBody>
    </w:docPart>
    <w:docPart>
      <w:docPartPr>
        <w:name w:val="6863251F7D00D44DA22BD3F28B5F7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5740E-A805-3448-8942-90738578A40D}"/>
      </w:docPartPr>
      <w:docPartBody>
        <w:p w:rsidR="00F84E06" w:rsidRDefault="004D4724">
          <w:pPr>
            <w:pStyle w:val="6863251F7D00D44DA22BD3F28B5F7F49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724"/>
    <w:rsid w:val="00084173"/>
    <w:rsid w:val="00206D3F"/>
    <w:rsid w:val="002C279C"/>
    <w:rsid w:val="003922FB"/>
    <w:rsid w:val="004D4724"/>
    <w:rsid w:val="00504203"/>
    <w:rsid w:val="006B624F"/>
    <w:rsid w:val="00DE41E1"/>
    <w:rsid w:val="00F8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13EE2E2917BB4E8D284EB07FEF5EAF">
    <w:name w:val="AD13EE2E2917BB4E8D284EB07FEF5EAF"/>
  </w:style>
  <w:style w:type="paragraph" w:customStyle="1" w:styleId="C23F67B750A9DE49B61E6A41A64EAFFF">
    <w:name w:val="C23F67B750A9DE49B61E6A41A64EAFFF"/>
  </w:style>
  <w:style w:type="paragraph" w:customStyle="1" w:styleId="9967ED21B82FE04FAB0DF85997697583">
    <w:name w:val="9967ED21B82FE04FAB0DF85997697583"/>
  </w:style>
  <w:style w:type="paragraph" w:customStyle="1" w:styleId="7A9532609FD14646ACE5E3AC8525FD39">
    <w:name w:val="7A9532609FD14646ACE5E3AC8525FD39"/>
  </w:style>
  <w:style w:type="paragraph" w:customStyle="1" w:styleId="163CC10D52D32248B633F54D09F349A6">
    <w:name w:val="163CC10D52D32248B633F54D09F349A6"/>
  </w:style>
  <w:style w:type="paragraph" w:customStyle="1" w:styleId="3120DAC53F78614AADBC3878A33E3EA1">
    <w:name w:val="3120DAC53F78614AADBC3878A33E3EA1"/>
  </w:style>
  <w:style w:type="paragraph" w:customStyle="1" w:styleId="1064A4E75487DA4E8E2DF1F2D543E459">
    <w:name w:val="1064A4E75487DA4E8E2DF1F2D543E459"/>
  </w:style>
  <w:style w:type="paragraph" w:customStyle="1" w:styleId="3CE04190764E6C47ADDF333CD51B0EB5">
    <w:name w:val="3CE04190764E6C47ADDF333CD51B0EB5"/>
  </w:style>
  <w:style w:type="paragraph" w:customStyle="1" w:styleId="7F7CBA40CB7BA64DAC1A418A1387845E">
    <w:name w:val="7F7CBA40CB7BA64DAC1A418A1387845E"/>
  </w:style>
  <w:style w:type="paragraph" w:customStyle="1" w:styleId="BCA704C694536F4187D47B15A043D472">
    <w:name w:val="BCA704C694536F4187D47B15A043D472"/>
  </w:style>
  <w:style w:type="paragraph" w:customStyle="1" w:styleId="9771A4A28492514A9D227481ECE0FB68">
    <w:name w:val="9771A4A28492514A9D227481ECE0FB68"/>
  </w:style>
  <w:style w:type="paragraph" w:customStyle="1" w:styleId="4EA3E0FE0C626043815BE69D386EC152">
    <w:name w:val="4EA3E0FE0C626043815BE69D386EC152"/>
  </w:style>
  <w:style w:type="paragraph" w:customStyle="1" w:styleId="A862C0026700164592C60649AEF7B1A1">
    <w:name w:val="A862C0026700164592C60649AEF7B1A1"/>
  </w:style>
  <w:style w:type="paragraph" w:customStyle="1" w:styleId="BF20284D4973DB4AA560F1C7814A54E6">
    <w:name w:val="BF20284D4973DB4AA560F1C7814A54E6"/>
  </w:style>
  <w:style w:type="paragraph" w:customStyle="1" w:styleId="6863251F7D00D44DA22BD3F28B5F7F49">
    <w:name w:val="6863251F7D00D44DA22BD3F28B5F7F49"/>
  </w:style>
  <w:style w:type="paragraph" w:customStyle="1" w:styleId="9986CB8FB386BD4D96B524CCA7A595D0">
    <w:name w:val="9986CB8FB386BD4D96B524CCA7A595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727482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2011-12-20T17:37:00+00:00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1383556</Value>
      <Value>1383557</Value>
    </PublishStatusLookup>
    <APAuthor xmlns="4873beb7-5857-4685-be1f-d57550cc96cc">
      <UserInfo>
        <DisplayName>REDMOND\v-miyaki</DisplayName>
        <AccountId>1928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Service invoice with hours and rate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TP102805734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C0394F-A107-4444-AA26-8A642C9893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B0D015-A913-4D82-BBC4-BC2E376F6B1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77224545-4B0B-41D6-A1EF-9247704FD6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with hours and rate.dotx</Template>
  <TotalTime>11</TotalTime>
  <Pages>1</Pages>
  <Words>82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invoice with hours and rate</vt:lpstr>
    </vt:vector>
  </TitlesOfParts>
  <Company>Microsoft Corporation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with hours and rate</dc:title>
  <dc:subject>Renan Aguiar</dc:subject>
  <dc:creator>Renan Aguiar</dc:creator>
  <cp:lastModifiedBy>Renan Aguiar</cp:lastModifiedBy>
  <cp:revision>18</cp:revision>
  <cp:lastPrinted>2017-08-01T21:27:00Z</cp:lastPrinted>
  <dcterms:created xsi:type="dcterms:W3CDTF">2017-08-01T21:27:00Z</dcterms:created>
  <dcterms:modified xsi:type="dcterms:W3CDTF">2017-10-19T22:39:00Z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